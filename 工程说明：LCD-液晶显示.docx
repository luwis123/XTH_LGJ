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45" w:rsidRPr="00784C5D" w:rsidRDefault="00B31332" w:rsidP="00560245">
      <w:pPr>
        <w:ind w:firstLine="883"/>
        <w:jc w:val="center"/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LCD</w:t>
      </w:r>
      <w:r w:rsidR="0010708E"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液晶显示</w:t>
      </w:r>
    </w:p>
    <w:p w:rsidR="00B40022" w:rsidRDefault="00E21C4B" w:rsidP="00494F7B">
      <w:pPr>
        <w:ind w:firstLine="480"/>
      </w:pPr>
      <w:r>
        <w:rPr>
          <w:rFonts w:hint="eastAsia"/>
        </w:rPr>
        <w:t>我们使用</w:t>
      </w:r>
      <w:r>
        <w:rPr>
          <w:rFonts w:hint="eastAsia"/>
        </w:rPr>
        <w:t>3.5</w:t>
      </w:r>
      <w:r>
        <w:rPr>
          <w:rFonts w:hint="eastAsia"/>
        </w:rPr>
        <w:t>寸液晶屏，它的控制芯片为</w:t>
      </w:r>
      <w:r>
        <w:rPr>
          <w:rFonts w:hint="eastAsia"/>
        </w:rPr>
        <w:t>ILI9488</w:t>
      </w:r>
      <w:r>
        <w:rPr>
          <w:rFonts w:hint="eastAsia"/>
        </w:rPr>
        <w:t>，触摸驱动芯片为</w:t>
      </w:r>
      <w:r>
        <w:rPr>
          <w:rFonts w:hint="eastAsia"/>
        </w:rPr>
        <w:t>TSC2046</w:t>
      </w:r>
      <w:r>
        <w:rPr>
          <w:rFonts w:hint="eastAsia"/>
        </w:rPr>
        <w:t>，最大支持解析度为</w:t>
      </w:r>
      <w:r>
        <w:rPr>
          <w:rFonts w:hint="eastAsia"/>
        </w:rPr>
        <w:t>HVGA</w:t>
      </w:r>
      <w:r>
        <w:rPr>
          <w:rFonts w:hint="eastAsia"/>
        </w:rPr>
        <w:t>，分辨率为</w:t>
      </w:r>
      <w:r>
        <w:rPr>
          <w:rFonts w:hint="eastAsia"/>
        </w:rPr>
        <w:t>4</w:t>
      </w:r>
      <w:r>
        <w:t>80*320</w:t>
      </w:r>
      <w:r>
        <w:t>，接口可以为</w:t>
      </w:r>
      <w:r>
        <w:t>8</w:t>
      </w:r>
      <w:r>
        <w:t>位或</w:t>
      </w:r>
      <w:r>
        <w:rPr>
          <w:rFonts w:hint="eastAsia"/>
        </w:rPr>
        <w:t>1</w:t>
      </w:r>
      <w:r>
        <w:t>6</w:t>
      </w:r>
      <w:r>
        <w:t>位并口，我们使用</w:t>
      </w:r>
      <w:r>
        <w:rPr>
          <w:rFonts w:hint="eastAsia"/>
        </w:rPr>
        <w:t>1</w:t>
      </w:r>
      <w:r>
        <w:t>6</w:t>
      </w:r>
      <w:r>
        <w:t>位并口，充分发挥开发板的优势，背光则使用一个三极管驱动。</w:t>
      </w:r>
    </w:p>
    <w:p w:rsidR="00E21C4B" w:rsidRPr="00824FDA" w:rsidRDefault="00E21C4B" w:rsidP="00494F7B">
      <w:pPr>
        <w:ind w:firstLine="480"/>
        <w:rPr>
          <w:rFonts w:hint="eastAsia"/>
        </w:rPr>
      </w:pPr>
      <w:r>
        <w:t>我们驱动</w:t>
      </w:r>
      <w:r>
        <w:rPr>
          <w:rFonts w:hint="eastAsia"/>
        </w:rPr>
        <w:t>L</w:t>
      </w:r>
      <w:r>
        <w:t>CD</w:t>
      </w:r>
      <w:r>
        <w:t>主要是驱动控制器，</w:t>
      </w:r>
      <w:r w:rsidR="00EF042F">
        <w:t>在例程中，使用</w:t>
      </w:r>
      <w:r w:rsidR="00EF042F">
        <w:rPr>
          <w:rFonts w:hint="eastAsia"/>
        </w:rPr>
        <w:t>S</w:t>
      </w:r>
      <w:r w:rsidR="00EF042F">
        <w:t>TM32</w:t>
      </w:r>
      <w:r w:rsidR="00EF042F">
        <w:t>的</w:t>
      </w:r>
      <w:r w:rsidR="00EF042F">
        <w:rPr>
          <w:rFonts w:hint="eastAsia"/>
        </w:rPr>
        <w:t>F</w:t>
      </w:r>
      <w:r w:rsidR="00EF042F">
        <w:t>SMC</w:t>
      </w:r>
      <w:r w:rsidR="00EF042F">
        <w:t>外设模拟</w:t>
      </w:r>
      <w:r w:rsidR="00EF042F">
        <w:rPr>
          <w:rFonts w:hint="eastAsia"/>
        </w:rPr>
        <w:t>8</w:t>
      </w:r>
      <w:r w:rsidR="00EF042F">
        <w:t>080</w:t>
      </w:r>
      <w:r w:rsidR="00EF042F">
        <w:t>接口进行通信。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3145"/>
        <w:gridCol w:w="2324"/>
        <w:gridCol w:w="2827"/>
      </w:tblGrid>
      <w:tr w:rsidR="00824FDA" w:rsidTr="00824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4FDA" w:rsidRPr="00221068" w:rsidRDefault="00824FDA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2324" w:type="dxa"/>
          </w:tcPr>
          <w:p w:rsidR="00824FDA" w:rsidRDefault="00824FDA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7" w:type="dxa"/>
          </w:tcPr>
          <w:p w:rsidR="00824FDA" w:rsidRPr="00221068" w:rsidRDefault="00824FDA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824FDA" w:rsidTr="0082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4FDA" w:rsidRPr="00221068" w:rsidRDefault="00824FDA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2324" w:type="dxa"/>
          </w:tcPr>
          <w:p w:rsidR="00824FDA" w:rsidRPr="00221068" w:rsidRDefault="00824FDA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7" w:type="dxa"/>
          </w:tcPr>
          <w:p w:rsidR="00824FDA" w:rsidRPr="00221068" w:rsidRDefault="00824FDA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824FDA" w:rsidTr="00824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4FDA" w:rsidRPr="00221068" w:rsidRDefault="00824FDA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2324" w:type="dxa"/>
          </w:tcPr>
          <w:p w:rsidR="00824FDA" w:rsidRPr="00221068" w:rsidRDefault="00824FDA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7" w:type="dxa"/>
          </w:tcPr>
          <w:p w:rsidR="00824FDA" w:rsidRPr="00221068" w:rsidRDefault="00824FDA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824FDA" w:rsidTr="00824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4FDA" w:rsidRPr="00221068" w:rsidRDefault="00824FDA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2324" w:type="dxa"/>
          </w:tcPr>
          <w:p w:rsidR="00824FDA" w:rsidRPr="00221068" w:rsidRDefault="00824FDA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7" w:type="dxa"/>
          </w:tcPr>
          <w:p w:rsidR="00824FDA" w:rsidRPr="00221068" w:rsidRDefault="00824FDA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824FDA" w:rsidTr="00824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824FDA" w:rsidRPr="00221068" w:rsidRDefault="00824FDA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2324" w:type="dxa"/>
          </w:tcPr>
          <w:p w:rsidR="00824FDA" w:rsidRDefault="00824FDA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7" w:type="dxa"/>
          </w:tcPr>
          <w:p w:rsidR="00824FDA" w:rsidRPr="00221068" w:rsidRDefault="00824FDA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40022">
        <w:fldChar w:fldCharType="begin"/>
      </w:r>
      <w:r w:rsidR="00B40022">
        <w:instrText xml:space="preserve"> </w:instrText>
      </w:r>
      <w:r w:rsidR="00B40022">
        <w:rPr>
          <w:rFonts w:hint="eastAsia"/>
        </w:rPr>
        <w:instrText xml:space="preserve">SEQ </w:instrText>
      </w:r>
      <w:r w:rsidR="00B40022">
        <w:rPr>
          <w:rFonts w:hint="eastAsia"/>
        </w:rPr>
        <w:instrText>图</w:instrText>
      </w:r>
      <w:r w:rsidR="00B40022">
        <w:rPr>
          <w:rFonts w:hint="eastAsia"/>
        </w:rPr>
        <w:instrText xml:space="preserve"> \* ARABIC</w:instrText>
      </w:r>
      <w:r w:rsidR="00B40022">
        <w:instrText xml:space="preserve"> </w:instrText>
      </w:r>
      <w:r w:rsidR="00B40022">
        <w:fldChar w:fldCharType="separate"/>
      </w:r>
      <w:r w:rsidR="00E4123B">
        <w:rPr>
          <w:noProof/>
        </w:rPr>
        <w:t>1</w:t>
      </w:r>
      <w:r w:rsidR="00B40022"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BC7F95" w:rsidRPr="000C0D32" w:rsidRDefault="002367F4" w:rsidP="00BC7F95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  <w:r w:rsidR="000C0D32">
        <w:rPr>
          <w:rFonts w:hint="eastAsia"/>
        </w:rPr>
        <w:t>下载完程序之后</w:t>
      </w:r>
      <w:r w:rsidR="00E4123B">
        <w:rPr>
          <w:rFonts w:hint="eastAsia"/>
        </w:rPr>
        <w:t>，将液晶接线，观察显示</w:t>
      </w:r>
      <w:r w:rsidR="000C0D32">
        <w:rPr>
          <w:rFonts w:hint="eastAsia"/>
        </w:rPr>
        <w:t>。</w:t>
      </w:r>
    </w:p>
    <w:p w:rsidR="00B40022" w:rsidRDefault="00E4123B" w:rsidP="00B40022">
      <w:pPr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3427095"/>
            <wp:effectExtent l="19050" t="19050" r="2159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02-23_14-36-4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0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0022" w:rsidRDefault="00B40022" w:rsidP="00B4002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4123B">
        <w:rPr>
          <w:noProof/>
        </w:rPr>
        <w:t>2</w:t>
      </w:r>
      <w:r>
        <w:fldChar w:fldCharType="end"/>
      </w:r>
      <w:r>
        <w:t>串口助手截图</w:t>
      </w:r>
    </w:p>
    <w:p w:rsidR="00E4123B" w:rsidRDefault="00E4123B" w:rsidP="00E4123B">
      <w:pPr>
        <w:keepNext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84270"/>
            <wp:effectExtent l="19050" t="19050" r="2159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2-23_14-37-5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4123B" w:rsidRPr="00E4123B" w:rsidRDefault="00E4123B" w:rsidP="00E4123B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>液晶显</w:t>
      </w:r>
      <w:bookmarkStart w:id="0" w:name="_GoBack"/>
      <w:bookmarkEnd w:id="0"/>
      <w:r>
        <w:rPr>
          <w:noProof/>
        </w:rPr>
        <w:t>示情况</w:t>
      </w:r>
    </w:p>
    <w:sectPr w:rsidR="00E4123B" w:rsidRPr="00E4123B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C3" w:rsidRDefault="00C310C3" w:rsidP="00931A6F">
      <w:pPr>
        <w:ind w:firstLine="480"/>
      </w:pPr>
      <w:r>
        <w:separator/>
      </w:r>
    </w:p>
  </w:endnote>
  <w:endnote w:type="continuationSeparator" w:id="0">
    <w:p w:rsidR="00C310C3" w:rsidRDefault="00C310C3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C3" w:rsidRDefault="00C310C3" w:rsidP="00931A6F">
      <w:pPr>
        <w:ind w:firstLine="480"/>
      </w:pPr>
      <w:r>
        <w:separator/>
      </w:r>
    </w:p>
  </w:footnote>
  <w:footnote w:type="continuationSeparator" w:id="0">
    <w:p w:rsidR="00C310C3" w:rsidRDefault="00C310C3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53EC3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501"/>
    <w:rsid w:val="000B4ECF"/>
    <w:rsid w:val="000B52EA"/>
    <w:rsid w:val="000B5395"/>
    <w:rsid w:val="000B717E"/>
    <w:rsid w:val="000C0D32"/>
    <w:rsid w:val="000C0F19"/>
    <w:rsid w:val="000C6EAF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08E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16F"/>
    <w:rsid w:val="001A5C4C"/>
    <w:rsid w:val="001A6108"/>
    <w:rsid w:val="001A6FCE"/>
    <w:rsid w:val="001A73A9"/>
    <w:rsid w:val="001B0147"/>
    <w:rsid w:val="001B2150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A27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369A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029C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19F9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43BF"/>
    <w:rsid w:val="00494F7B"/>
    <w:rsid w:val="00497353"/>
    <w:rsid w:val="004976AB"/>
    <w:rsid w:val="004A0697"/>
    <w:rsid w:val="004A2CAA"/>
    <w:rsid w:val="004A3C13"/>
    <w:rsid w:val="004A447C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107C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2FF4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84C5D"/>
    <w:rsid w:val="00796A31"/>
    <w:rsid w:val="00797B33"/>
    <w:rsid w:val="007A4C46"/>
    <w:rsid w:val="007A501D"/>
    <w:rsid w:val="007A5E44"/>
    <w:rsid w:val="007A7E1F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534E"/>
    <w:rsid w:val="00820A23"/>
    <w:rsid w:val="00824FDA"/>
    <w:rsid w:val="008251D1"/>
    <w:rsid w:val="00825A61"/>
    <w:rsid w:val="00825F82"/>
    <w:rsid w:val="00826D69"/>
    <w:rsid w:val="008270D9"/>
    <w:rsid w:val="00827CB6"/>
    <w:rsid w:val="0083335C"/>
    <w:rsid w:val="00833788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960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8772E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C7093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64AE"/>
    <w:rsid w:val="00B27F7C"/>
    <w:rsid w:val="00B31332"/>
    <w:rsid w:val="00B324E7"/>
    <w:rsid w:val="00B32D2C"/>
    <w:rsid w:val="00B333E9"/>
    <w:rsid w:val="00B3445C"/>
    <w:rsid w:val="00B3691B"/>
    <w:rsid w:val="00B40022"/>
    <w:rsid w:val="00B403D8"/>
    <w:rsid w:val="00B4044A"/>
    <w:rsid w:val="00B41841"/>
    <w:rsid w:val="00B43080"/>
    <w:rsid w:val="00B4336A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2432"/>
    <w:rsid w:val="00BB3DDC"/>
    <w:rsid w:val="00BB6893"/>
    <w:rsid w:val="00BB696D"/>
    <w:rsid w:val="00BC74D9"/>
    <w:rsid w:val="00BC7F95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0C3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6436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577E9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1C4B"/>
    <w:rsid w:val="00E222E9"/>
    <w:rsid w:val="00E23E60"/>
    <w:rsid w:val="00E24BBB"/>
    <w:rsid w:val="00E30813"/>
    <w:rsid w:val="00E32637"/>
    <w:rsid w:val="00E3324F"/>
    <w:rsid w:val="00E4123B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63D1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042F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06082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D3149-3C03-4812-97E9-788AC0AF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24347</TotalTime>
  <Pages>3</Pages>
  <Words>83</Words>
  <Characters>477</Characters>
  <Application>Microsoft Office Word</Application>
  <DocSecurity>0</DocSecurity>
  <Lines>3</Lines>
  <Paragraphs>1</Paragraphs>
  <ScaleCrop>false</ScaleCrop>
  <Company>datathink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362</cp:revision>
  <cp:lastPrinted>2016-12-22T11:53:00Z</cp:lastPrinted>
  <dcterms:created xsi:type="dcterms:W3CDTF">2016-05-15T12:51:00Z</dcterms:created>
  <dcterms:modified xsi:type="dcterms:W3CDTF">2018-02-23T06:38:00Z</dcterms:modified>
</cp:coreProperties>
</file>